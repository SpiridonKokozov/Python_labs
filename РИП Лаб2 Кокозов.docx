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1AD" w:rsidRPr="001066AC" w:rsidRDefault="009531AD" w:rsidP="009531AD">
      <w:pPr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9531AD" w:rsidRPr="001066AC" w:rsidRDefault="009531AD" w:rsidP="009531AD">
      <w:pPr>
        <w:autoSpaceDE w:val="0"/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Факультет «Информатика и системы управления»</w:t>
      </w:r>
    </w:p>
    <w:p w:rsidR="009531AD" w:rsidRPr="001066AC" w:rsidRDefault="009531AD" w:rsidP="009531AD">
      <w:pPr>
        <w:autoSpaceDE w:val="0"/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Кафедра «Автоматизированные системы обработки информации и управления»</w:t>
      </w:r>
    </w:p>
    <w:p w:rsidR="009531AD" w:rsidRPr="001066AC" w:rsidRDefault="009531AD" w:rsidP="009531AD">
      <w:pPr>
        <w:autoSpaceDE w:val="0"/>
        <w:spacing w:after="0"/>
        <w:jc w:val="center"/>
        <w:rPr>
          <w:b/>
          <w:sz w:val="28"/>
          <w:szCs w:val="28"/>
        </w:rPr>
      </w:pPr>
    </w:p>
    <w:p w:rsidR="009531AD" w:rsidRPr="001066AC" w:rsidRDefault="009531AD" w:rsidP="009531AD">
      <w:pPr>
        <w:spacing w:after="0"/>
        <w:jc w:val="center"/>
        <w:rPr>
          <w:b/>
          <w:sz w:val="28"/>
          <w:szCs w:val="28"/>
        </w:rPr>
      </w:pPr>
      <w:r w:rsidRPr="001066AC">
        <w:rPr>
          <w:noProof/>
          <w:sz w:val="28"/>
          <w:szCs w:val="28"/>
          <w:lang w:eastAsia="ru-RU"/>
        </w:rPr>
        <w:drawing>
          <wp:inline distT="0" distB="0" distL="0" distR="0" wp14:anchorId="7BB4DCC7" wp14:editId="6486C89C">
            <wp:extent cx="1619250" cy="192405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1AD" w:rsidRPr="001066AC" w:rsidRDefault="009531AD" w:rsidP="009531AD">
      <w:pPr>
        <w:spacing w:after="0"/>
        <w:jc w:val="center"/>
        <w:rPr>
          <w:b/>
          <w:sz w:val="28"/>
          <w:szCs w:val="28"/>
        </w:rPr>
      </w:pPr>
    </w:p>
    <w:p w:rsidR="009531AD" w:rsidRPr="001066AC" w:rsidRDefault="009531AD" w:rsidP="009531AD">
      <w:pPr>
        <w:spacing w:after="0"/>
        <w:jc w:val="center"/>
        <w:rPr>
          <w:b/>
          <w:sz w:val="28"/>
          <w:szCs w:val="28"/>
        </w:rPr>
      </w:pPr>
    </w:p>
    <w:p w:rsidR="009531AD" w:rsidRPr="001066AC" w:rsidRDefault="009531AD" w:rsidP="009531AD">
      <w:pPr>
        <w:pStyle w:val="Default"/>
        <w:jc w:val="center"/>
        <w:rPr>
          <w:sz w:val="28"/>
          <w:szCs w:val="28"/>
        </w:rPr>
      </w:pPr>
      <w:r w:rsidRPr="001066AC">
        <w:rPr>
          <w:b/>
          <w:sz w:val="28"/>
          <w:szCs w:val="28"/>
        </w:rPr>
        <w:t xml:space="preserve">Отчет </w:t>
      </w:r>
    </w:p>
    <w:p w:rsidR="009531AD" w:rsidRPr="001066AC" w:rsidRDefault="009531AD" w:rsidP="009531AD">
      <w:pPr>
        <w:autoSpaceDE w:val="0"/>
        <w:autoSpaceDN w:val="0"/>
        <w:adjustRightInd w:val="0"/>
        <w:spacing w:before="120" w:after="0"/>
        <w:jc w:val="center"/>
        <w:rPr>
          <w:b/>
          <w:sz w:val="28"/>
          <w:szCs w:val="28"/>
        </w:rPr>
      </w:pPr>
      <w:r w:rsidRPr="001066AC">
        <w:rPr>
          <w:b/>
          <w:bCs/>
          <w:sz w:val="28"/>
          <w:szCs w:val="28"/>
        </w:rPr>
        <w:t>По курсу «</w:t>
      </w:r>
      <w:r w:rsidR="002E3A58">
        <w:rPr>
          <w:b/>
          <w:bCs/>
          <w:sz w:val="28"/>
          <w:szCs w:val="28"/>
        </w:rPr>
        <w:t>Разработка интернет приложений</w:t>
      </w:r>
      <w:r w:rsidRPr="001066AC">
        <w:rPr>
          <w:b/>
          <w:bCs/>
          <w:sz w:val="28"/>
          <w:szCs w:val="28"/>
        </w:rPr>
        <w:t>»</w:t>
      </w:r>
    </w:p>
    <w:p w:rsidR="00C553E6" w:rsidRDefault="00C553E6" w:rsidP="00C553E6">
      <w:pPr>
        <w:pStyle w:val="a4"/>
        <w:jc w:val="center"/>
      </w:pPr>
      <w:r>
        <w:rPr>
          <w:rFonts w:ascii="TimesNewRomanPS" w:hAnsi="TimesNewRomanPS"/>
          <w:b/>
          <w:bCs/>
          <w:sz w:val="28"/>
          <w:szCs w:val="28"/>
        </w:rPr>
        <w:t>«</w:t>
      </w:r>
      <w:r w:rsidR="003E540A">
        <w:rPr>
          <w:rFonts w:ascii="TimesNewRomanPS" w:hAnsi="TimesNewRomanPS"/>
          <w:b/>
          <w:bCs/>
          <w:sz w:val="28"/>
          <w:szCs w:val="28"/>
        </w:rPr>
        <w:t>Лабораторная работа №2</w:t>
      </w:r>
      <w:r>
        <w:rPr>
          <w:rFonts w:ascii="TimesNewRomanPS" w:hAnsi="TimesNewRomanPS"/>
          <w:b/>
          <w:bCs/>
          <w:sz w:val="28"/>
          <w:szCs w:val="28"/>
        </w:rPr>
        <w:t>»</w:t>
      </w:r>
      <w:bookmarkStart w:id="0" w:name="_GoBack"/>
      <w:bookmarkEnd w:id="0"/>
    </w:p>
    <w:p w:rsidR="00A90316" w:rsidRPr="00A90316" w:rsidRDefault="00A90316" w:rsidP="00C553E6">
      <w:pPr>
        <w:pStyle w:val="a4"/>
        <w:jc w:val="center"/>
        <w:rPr>
          <w:b/>
        </w:rPr>
      </w:pPr>
    </w:p>
    <w:p w:rsidR="009531AD" w:rsidRPr="001066AC" w:rsidRDefault="009531AD" w:rsidP="009531AD">
      <w:pPr>
        <w:spacing w:after="0"/>
        <w:rPr>
          <w:b/>
          <w:sz w:val="28"/>
          <w:szCs w:val="28"/>
        </w:rPr>
      </w:pPr>
    </w:p>
    <w:p w:rsidR="009531AD" w:rsidRPr="001066AC" w:rsidRDefault="009531AD" w:rsidP="009531AD">
      <w:pPr>
        <w:spacing w:after="0"/>
        <w:rPr>
          <w:b/>
          <w:sz w:val="28"/>
          <w:szCs w:val="28"/>
        </w:rPr>
      </w:pPr>
    </w:p>
    <w:p w:rsidR="009531AD" w:rsidRPr="001066AC" w:rsidRDefault="009531AD" w:rsidP="009531AD">
      <w:pPr>
        <w:spacing w:after="0"/>
        <w:rPr>
          <w:b/>
          <w:sz w:val="28"/>
          <w:szCs w:val="28"/>
        </w:rPr>
      </w:pPr>
    </w:p>
    <w:p w:rsidR="009531AD" w:rsidRPr="001066AC" w:rsidRDefault="009531AD" w:rsidP="009531AD">
      <w:pPr>
        <w:spacing w:after="0" w:line="276" w:lineRule="auto"/>
        <w:jc w:val="right"/>
        <w:rPr>
          <w:b/>
          <w:sz w:val="28"/>
          <w:szCs w:val="28"/>
        </w:rPr>
      </w:pPr>
      <w:r w:rsidRPr="001066AC">
        <w:rPr>
          <w:b/>
          <w:sz w:val="28"/>
          <w:szCs w:val="28"/>
        </w:rPr>
        <w:t>ИСПОЛНИТЕЛЬ:</w:t>
      </w:r>
    </w:p>
    <w:p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  <w:r w:rsidRPr="001066AC">
        <w:rPr>
          <w:sz w:val="28"/>
          <w:szCs w:val="28"/>
        </w:rPr>
        <w:t>Группа ИУ5-53Б</w:t>
      </w:r>
    </w:p>
    <w:p w:rsidR="009531AD" w:rsidRPr="00A90316" w:rsidRDefault="001E5C9C" w:rsidP="009531AD">
      <w:pPr>
        <w:spacing w:after="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Кокозов С.И.</w:t>
      </w:r>
    </w:p>
    <w:p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  <w:r w:rsidRPr="001066AC">
        <w:rPr>
          <w:sz w:val="28"/>
          <w:szCs w:val="28"/>
        </w:rPr>
        <w:t>"</w:t>
      </w:r>
      <w:r w:rsidR="001E5C9C" w:rsidRPr="001E5C9C">
        <w:rPr>
          <w:sz w:val="28"/>
          <w:szCs w:val="28"/>
        </w:rPr>
        <w:t>18</w:t>
      </w:r>
      <w:r w:rsidRPr="001066AC">
        <w:rPr>
          <w:sz w:val="28"/>
          <w:szCs w:val="28"/>
        </w:rPr>
        <w:t xml:space="preserve">" </w:t>
      </w:r>
      <w:r w:rsidR="001E5C9C">
        <w:rPr>
          <w:sz w:val="28"/>
          <w:szCs w:val="28"/>
        </w:rPr>
        <w:t>января</w:t>
      </w:r>
      <w:r w:rsidRPr="001066AC">
        <w:rPr>
          <w:sz w:val="28"/>
          <w:szCs w:val="28"/>
        </w:rPr>
        <w:t xml:space="preserve"> 202</w:t>
      </w:r>
      <w:r w:rsidR="001E5C9C">
        <w:rPr>
          <w:sz w:val="28"/>
          <w:szCs w:val="28"/>
        </w:rPr>
        <w:t>1</w:t>
      </w:r>
      <w:r w:rsidRPr="001066AC">
        <w:rPr>
          <w:sz w:val="28"/>
          <w:szCs w:val="28"/>
        </w:rPr>
        <w:t xml:space="preserve"> г.</w:t>
      </w:r>
    </w:p>
    <w:p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</w:p>
    <w:p w:rsidR="009531AD" w:rsidRPr="001066AC" w:rsidRDefault="009531AD" w:rsidP="009531AD">
      <w:pPr>
        <w:spacing w:before="240" w:after="0" w:line="276" w:lineRule="auto"/>
        <w:jc w:val="right"/>
        <w:rPr>
          <w:b/>
          <w:sz w:val="28"/>
          <w:szCs w:val="28"/>
        </w:rPr>
      </w:pPr>
      <w:r w:rsidRPr="001066AC">
        <w:rPr>
          <w:b/>
          <w:sz w:val="28"/>
          <w:szCs w:val="28"/>
        </w:rPr>
        <w:t>ПРЕПОДАВАТЕЛЬ:</w:t>
      </w:r>
    </w:p>
    <w:p w:rsidR="009531AD" w:rsidRPr="001066AC" w:rsidRDefault="008E7FCF" w:rsidP="009531AD">
      <w:pPr>
        <w:spacing w:after="0"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</w:t>
      </w:r>
      <w:r w:rsidRPr="00DD504D">
        <w:rPr>
          <w:sz w:val="28"/>
          <w:szCs w:val="28"/>
        </w:rPr>
        <w:t>.</w:t>
      </w:r>
      <w:r>
        <w:rPr>
          <w:sz w:val="28"/>
          <w:szCs w:val="28"/>
        </w:rPr>
        <w:t>Е</w:t>
      </w:r>
    </w:p>
    <w:p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</w:p>
    <w:p w:rsidR="009531AD" w:rsidRPr="001066AC" w:rsidRDefault="009531AD" w:rsidP="009531AD">
      <w:pPr>
        <w:spacing w:after="0"/>
        <w:rPr>
          <w:sz w:val="28"/>
          <w:szCs w:val="28"/>
        </w:rPr>
      </w:pPr>
    </w:p>
    <w:p w:rsidR="009531AD" w:rsidRPr="001066AC" w:rsidRDefault="009531AD" w:rsidP="009531AD">
      <w:pPr>
        <w:spacing w:after="0"/>
        <w:rPr>
          <w:sz w:val="28"/>
          <w:szCs w:val="28"/>
        </w:rPr>
      </w:pPr>
    </w:p>
    <w:p w:rsidR="009531AD" w:rsidRPr="001066AC" w:rsidRDefault="009531AD" w:rsidP="009531AD">
      <w:pPr>
        <w:spacing w:after="0"/>
        <w:rPr>
          <w:sz w:val="28"/>
          <w:szCs w:val="28"/>
        </w:rPr>
      </w:pPr>
    </w:p>
    <w:p w:rsidR="009531AD" w:rsidRPr="001066AC" w:rsidRDefault="009531AD" w:rsidP="009531AD">
      <w:pPr>
        <w:spacing w:after="0"/>
        <w:rPr>
          <w:sz w:val="28"/>
          <w:szCs w:val="28"/>
        </w:rPr>
      </w:pPr>
    </w:p>
    <w:p w:rsidR="009531AD" w:rsidRPr="001066AC" w:rsidRDefault="009531AD" w:rsidP="009531AD">
      <w:pPr>
        <w:spacing w:after="0"/>
        <w:rPr>
          <w:sz w:val="28"/>
          <w:szCs w:val="28"/>
        </w:rPr>
      </w:pPr>
    </w:p>
    <w:p w:rsidR="009531AD" w:rsidRPr="001066AC" w:rsidRDefault="009531AD" w:rsidP="009531AD">
      <w:pPr>
        <w:spacing w:after="0"/>
        <w:rPr>
          <w:sz w:val="28"/>
          <w:szCs w:val="28"/>
        </w:rPr>
      </w:pPr>
    </w:p>
    <w:p w:rsidR="006807B6" w:rsidRPr="00DD504D" w:rsidRDefault="009531AD" w:rsidP="00DD504D">
      <w:pPr>
        <w:pBdr>
          <w:bottom w:val="single" w:sz="12" w:space="1" w:color="auto"/>
        </w:pBdr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Москва 2020</w:t>
      </w:r>
    </w:p>
    <w:p w:rsidR="00DD504D" w:rsidRDefault="009E6B60" w:rsidP="009E6B6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lastRenderedPageBreak/>
        <w:t>Задание</w:t>
      </w:r>
      <w:r>
        <w:rPr>
          <w:b/>
          <w:sz w:val="40"/>
          <w:szCs w:val="40"/>
          <w:lang w:val="en-US"/>
        </w:rPr>
        <w:t>:</w:t>
      </w:r>
    </w:p>
    <w:p w:rsidR="009E6B60" w:rsidRDefault="009E6B60" w:rsidP="009E6B60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Задание:</w:t>
      </w:r>
    </w:p>
    <w:p w:rsidR="009E6B60" w:rsidRDefault="009E6B60" w:rsidP="009E6B60">
      <w:pPr>
        <w:pStyle w:val="a4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rPr>
          <w:rFonts w:ascii="Segoe UI" w:hAnsi="Segoe UI" w:cs="Segoe UI"/>
          <w:color w:val="24292E"/>
        </w:rPr>
        <w:t>pip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9E6B60" w:rsidRDefault="009E6B60" w:rsidP="009E6B60">
      <w:pPr>
        <w:pStyle w:val="a4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 3.</w:t>
      </w:r>
    </w:p>
    <w:p w:rsidR="009E6B60" w:rsidRDefault="009E6B60" w:rsidP="009E6B60">
      <w:pPr>
        <w:pStyle w:val="a4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rFonts w:ascii="Segoe UI" w:hAnsi="Segoe UI" w:cs="Segoe UI"/>
          <w:color w:val="24292E"/>
        </w:rPr>
        <w:t>lab_python_oop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9E6B60" w:rsidRDefault="009E6B60" w:rsidP="009E6B60">
      <w:pPr>
        <w:pStyle w:val="a4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rFonts w:ascii="Segoe UI" w:hAnsi="Segoe UI" w:cs="Segoe UI"/>
          <w:color w:val="24292E"/>
        </w:rPr>
        <w:t>lab_python_oop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9E6B60" w:rsidRDefault="009E6B60" w:rsidP="009E6B60">
      <w:pPr>
        <w:pStyle w:val="a4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hyperlink r:id="rId8" w:history="1">
        <w:r>
          <w:rPr>
            <w:rStyle w:val="a9"/>
            <w:rFonts w:ascii="Segoe UI" w:hAnsi="Segoe UI" w:cs="Segoe UI"/>
          </w:rPr>
          <w:t>здесь.</w:t>
        </w:r>
      </w:hyperlink>
    </w:p>
    <w:p w:rsidR="009E6B60" w:rsidRDefault="009E6B60" w:rsidP="009E6B60">
      <w:pPr>
        <w:pStyle w:val="a4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Класс «Цвет фигуры» содержит свойство для описания цвета геометрической фигуры. Подробнее про описание свойств Вы можете прочитать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hyperlink r:id="rId9" w:anchor="property" w:history="1">
        <w:r>
          <w:rPr>
            <w:rStyle w:val="a9"/>
            <w:rFonts w:ascii="Segoe UI" w:hAnsi="Segoe UI" w:cs="Segoe UI"/>
          </w:rPr>
          <w:t>здесь.</w:t>
        </w:r>
      </w:hyperlink>
    </w:p>
    <w:p w:rsidR="009E6B60" w:rsidRDefault="009E6B60" w:rsidP="009E6B60">
      <w:pPr>
        <w:pStyle w:val="a4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9E6B60" w:rsidRDefault="009E6B60" w:rsidP="009E6B60">
      <w:pPr>
        <w:pStyle w:val="a4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rPr>
          <w:rFonts w:ascii="Segoe UI" w:hAnsi="Segoe UI" w:cs="Segoe UI"/>
          <w:color w:val="24292E"/>
        </w:rPr>
        <w:t>math.pi</w:t>
      </w:r>
      <w:proofErr w:type="spellEnd"/>
      <w:r>
        <w:rPr>
          <w:rFonts w:ascii="Segoe UI" w:hAnsi="Segoe UI" w:cs="Segoe UI"/>
          <w:color w:val="24292E"/>
        </w:rPr>
        <w:t xml:space="preserve"> из модуля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"https://docs.python.org/3/library/math.html"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9"/>
          <w:rFonts w:ascii="Segoe UI" w:hAnsi="Segoe UI" w:cs="Segoe UI"/>
        </w:rPr>
        <w:t>math</w:t>
      </w:r>
      <w:proofErr w:type="spellEnd"/>
      <w:r>
        <w:rPr>
          <w:rStyle w:val="a9"/>
          <w:rFonts w:ascii="Segoe UI" w:hAnsi="Segoe UI" w:cs="Segoe UI"/>
        </w:rPr>
        <w:t>.</w:t>
      </w:r>
      <w:r>
        <w:rPr>
          <w:rFonts w:ascii="Segoe UI" w:hAnsi="Segoe UI" w:cs="Segoe UI"/>
          <w:color w:val="24292E"/>
        </w:rPr>
        <w:fldChar w:fldCharType="end"/>
      </w:r>
    </w:p>
    <w:p w:rsidR="009E6B60" w:rsidRDefault="009E6B60" w:rsidP="009E6B60">
      <w:pPr>
        <w:pStyle w:val="a4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9E6B60" w:rsidRDefault="009E6B60" w:rsidP="009E6B6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Определите метод "</w:t>
      </w:r>
      <w:proofErr w:type="spellStart"/>
      <w:r>
        <w:rPr>
          <w:rFonts w:ascii="Segoe UI" w:hAnsi="Segoe UI" w:cs="Segoe UI"/>
          <w:color w:val="24292E"/>
        </w:rPr>
        <w:t>repr</w:t>
      </w:r>
      <w:proofErr w:type="spellEnd"/>
      <w:r>
        <w:rPr>
          <w:rFonts w:ascii="Segoe UI" w:hAnsi="Segoe UI" w:cs="Segoe UI"/>
          <w:color w:val="24292E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rPr>
          <w:rFonts w:ascii="Segoe UI" w:hAnsi="Segoe UI" w:cs="Segoe UI"/>
          <w:color w:val="24292E"/>
        </w:rPr>
        <w:t>format</w:t>
      </w:r>
      <w:proofErr w:type="spellEnd"/>
      <w:r>
        <w:rPr>
          <w:rFonts w:ascii="Segoe UI" w:hAnsi="Segoe UI" w:cs="Segoe UI"/>
          <w:color w:val="24292E"/>
        </w:rPr>
        <w:t xml:space="preserve"> -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10" w:history="1">
        <w:r>
          <w:rPr>
            <w:rStyle w:val="a9"/>
            <w:rFonts w:ascii="Segoe UI" w:hAnsi="Segoe UI" w:cs="Segoe UI"/>
          </w:rPr>
          <w:t>https://pyformat.info/</w:t>
        </w:r>
      </w:hyperlink>
    </w:p>
    <w:p w:rsidR="009E6B60" w:rsidRDefault="009E6B60" w:rsidP="009E6B60">
      <w:pPr>
        <w:numPr>
          <w:ilvl w:val="1"/>
          <w:numId w:val="1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9E6B60" w:rsidRDefault="009E6B60" w:rsidP="009E6B60">
      <w:pPr>
        <w:pStyle w:val="a4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корневом каталоге проекта создайте файл main.py для тестирования Ваших классов (используйте следующую конструкцию -</w:t>
      </w:r>
      <w:r>
        <w:rPr>
          <w:rStyle w:val="apple-converted-space"/>
          <w:rFonts w:ascii="Segoe UI" w:eastAsiaTheme="majorEastAsia" w:hAnsi="Segoe UI" w:cs="Segoe UI"/>
          <w:color w:val="24292E"/>
        </w:rPr>
        <w:t> </w:t>
      </w:r>
      <w:hyperlink r:id="rId11" w:history="1">
        <w:r>
          <w:rPr>
            <w:rStyle w:val="a9"/>
            <w:rFonts w:ascii="Segoe UI" w:hAnsi="Segoe UI" w:cs="Segoe UI"/>
          </w:rPr>
          <w:t>https://docs.python.org/3/library/__main__.html</w:t>
        </w:r>
      </w:hyperlink>
      <w:r>
        <w:rPr>
          <w:rFonts w:ascii="Segoe UI" w:hAnsi="Segoe UI" w:cs="Segoe UI"/>
          <w:color w:val="24292E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9E6B60" w:rsidRDefault="009E6B60" w:rsidP="009E6B6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Прямоугольник синего цвета шириной N и высотой N.</w:t>
      </w:r>
    </w:p>
    <w:p w:rsidR="009E6B60" w:rsidRDefault="009E6B60" w:rsidP="009E6B60">
      <w:pPr>
        <w:numPr>
          <w:ilvl w:val="1"/>
          <w:numId w:val="1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Круг зеленого цвета радиусом N.</w:t>
      </w:r>
    </w:p>
    <w:p w:rsidR="009E6B60" w:rsidRDefault="009E6B60" w:rsidP="009E6B60">
      <w:pPr>
        <w:numPr>
          <w:ilvl w:val="1"/>
          <w:numId w:val="1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Квадрат красного цвета со стороной N.</w:t>
      </w:r>
    </w:p>
    <w:p w:rsidR="009E6B60" w:rsidRPr="001E5C9C" w:rsidRDefault="009E6B60" w:rsidP="009E6B60">
      <w:pPr>
        <w:numPr>
          <w:ilvl w:val="1"/>
          <w:numId w:val="1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Также вызовите один из методов внешнего пакета, установленного с использованием </w:t>
      </w:r>
      <w:proofErr w:type="spellStart"/>
      <w:r>
        <w:rPr>
          <w:rFonts w:ascii="Segoe UI" w:hAnsi="Segoe UI" w:cs="Segoe UI"/>
          <w:color w:val="24292E"/>
        </w:rPr>
        <w:t>pip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9E6B60" w:rsidRDefault="009E6B60" w:rsidP="009E6B6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Класс</w:t>
      </w:r>
      <w:r w:rsidRPr="001E5C9C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Rectangle: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#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Класс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прямоугольник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from figure import Figure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from color import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FigureColor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class 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Rectangle(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Figure):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FIGURE_TYPE = "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Прямоугольник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"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@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classmethod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def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get_figure_type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cls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return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cls.FIGURE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_TYPE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def __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init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self,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color_param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width_param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height_param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self.width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width_param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self.height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height_param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self.fc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FigureColor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fc.colorproperty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color_param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def square(self):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return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self.width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self.height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def __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repr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__(self):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return '{}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цвета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{},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шириной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{},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высотой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{}, и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площадью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 {}.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'.format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Rectangle.get_figure_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type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fc.colorproperty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self.width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self.height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self.square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</w:t>
      </w:r>
    </w:p>
    <w:p w:rsidR="009E6B60" w:rsidRPr="009E6B60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)</w:t>
      </w:r>
    </w:p>
    <w:p w:rsidR="009E6B60" w:rsidRDefault="009E6B60" w:rsidP="009E6B60">
      <w:pPr>
        <w:rPr>
          <w:b/>
          <w:sz w:val="40"/>
          <w:szCs w:val="40"/>
          <w:lang w:val="en-US"/>
        </w:rPr>
      </w:pPr>
    </w:p>
    <w:p w:rsidR="009E6B60" w:rsidRDefault="009E6B60" w:rsidP="009E6B6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Класс</w:t>
      </w:r>
      <w:r w:rsidRPr="009E6B60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Circle: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#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Класс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Круг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from figure import Figure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from color import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FigureColor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import math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class 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Circle(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Figure):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FIGURE_TYPE = "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Круг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"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@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classmethod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def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get_figure_type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cls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return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cls.FIGURE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_TYPE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def __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init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self,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color_param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r_param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self.r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r_param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self.fc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FigureColor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fc.colorproperty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color_param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def square(self):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return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math.pi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*(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self.r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**2)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def __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repr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__(self):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return '{}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цвета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{},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радиусом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{}, и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площадью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 {}.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'.format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Circle.get_figure_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type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fc.colorproperty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self.r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self.square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</w:t>
      </w:r>
    </w:p>
    <w:p w:rsidR="009E6B60" w:rsidRPr="009E6B60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)</w:t>
      </w:r>
    </w:p>
    <w:p w:rsidR="009E6B60" w:rsidRDefault="009E6B60" w:rsidP="009E6B60">
      <w:pPr>
        <w:rPr>
          <w:b/>
          <w:sz w:val="40"/>
          <w:szCs w:val="40"/>
          <w:lang w:val="en-US"/>
        </w:rPr>
      </w:pPr>
    </w:p>
    <w:p w:rsidR="009E6B60" w:rsidRDefault="009E6B60" w:rsidP="009E6B6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Класс</w:t>
      </w:r>
      <w:r w:rsidRPr="009E6B60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Square: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#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Класс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квадрат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from rectangle import Rectangle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class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Square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Rectangle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"""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Класс «Квадрат» наследуется от класса «Прямоугольник».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"""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FIGURE_TYPE = "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Квадрат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"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@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classmethod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def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get_figure_type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cls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return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cls.FIGURE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_TYPE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def __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init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self,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color_param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side_param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"""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Класс должен содержать конструктор по параметрам «сторона» и «цвет».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"""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self.side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side_param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super(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).__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init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__(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color_param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self.side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self.side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def __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repr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__(self):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return '{}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цвета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{},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стороной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{}, и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площадью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 {}.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'.format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Square.get_figure_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type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fc.colorproperty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self.side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self.square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</w:t>
      </w:r>
    </w:p>
    <w:p w:rsidR="009E6B60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)</w:t>
      </w:r>
    </w:p>
    <w:p w:rsidR="009E6B60" w:rsidRPr="001E5C9C" w:rsidRDefault="009E6B60" w:rsidP="009E6B60">
      <w:pPr>
        <w:rPr>
          <w:b/>
          <w:sz w:val="40"/>
          <w:szCs w:val="40"/>
          <w:lang w:val="en-US"/>
        </w:rPr>
      </w:pPr>
    </w:p>
    <w:p w:rsidR="009E6B60" w:rsidRDefault="009E6B60" w:rsidP="009E6B6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Класс</w:t>
      </w:r>
      <w:r w:rsidRPr="001E5C9C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Figures: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#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Абстрактный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класс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фигуры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from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abc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import ABC,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abstractmethod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class 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Figure(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ABC):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@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abstractmethod</w:t>
      </w:r>
      <w:proofErr w:type="spellEnd"/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def square(self):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</w:p>
    <w:p w:rsidR="009E6B60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pass</w:t>
      </w:r>
    </w:p>
    <w:p w:rsidR="009E6B60" w:rsidRPr="001E5C9C" w:rsidRDefault="009E6B60" w:rsidP="009E6B6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9E6B60" w:rsidRDefault="009E6B60" w:rsidP="009E6B60">
      <w:pPr>
        <w:rPr>
          <w:b/>
          <w:sz w:val="40"/>
          <w:szCs w:val="40"/>
          <w:lang w:val="en-US"/>
        </w:rPr>
      </w:pPr>
    </w:p>
    <w:p w:rsidR="009E6B60" w:rsidRDefault="009E6B60" w:rsidP="009E6B6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Файл</w:t>
      </w:r>
      <w:r w:rsidRPr="001E5C9C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main.py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#Кокозов С.И. ИУ-5 53Б ЛАБ2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from rectangle import Rectangle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from circle import Circle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from square import Square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from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tkinter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import*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import pickle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def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close_window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(root): 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root.destroy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def 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main(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starts = True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getch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''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while starts: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r = 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Rectangle(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"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Желтый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", 22, 22)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c = 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Circle(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"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Зеленый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", 7)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s = 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Square(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"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Синий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", 77)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print('MENU:')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putch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input(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'1 - 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вывести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задание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.\n'+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'2 - протестировать подключенную 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библиотеку(</w:t>
      </w:r>
      <w:proofErr w:type="spellStart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Tkinter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).\n'+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  '3 - выйти.'+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  '\n'+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  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'\n')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putch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int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putch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print(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if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putch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3: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starts = False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elif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putch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1: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print(r)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print(c)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print(s)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a =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str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(r)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print(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'')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elif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putch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2: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root =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Tk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root.title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('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Проверка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')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root.minsize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(800,600)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root.configure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(background='#eea132')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L = 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Label(</w:t>
      </w:r>
      <w:proofErr w:type="spellStart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root,bg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='#eea132',font=('Arial Black',22),text='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Tkinter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. </w:t>
      </w: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Это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Спиридончик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))) Спасибо за внимание')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L.place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(x=</w:t>
      </w:r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22,y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=0)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root.mainloop</w:t>
      </w:r>
      <w:proofErr w:type="spellEnd"/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1E5C9C" w:rsidRPr="001E5C9C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if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__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name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__ == "__</w:t>
      </w:r>
      <w:proofErr w:type="spellStart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main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__":</w:t>
      </w:r>
    </w:p>
    <w:p w:rsidR="009E6B60" w:rsidRPr="009E6B60" w:rsidRDefault="001E5C9C" w:rsidP="001E5C9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main</w:t>
      </w:r>
      <w:proofErr w:type="spellEnd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1E5C9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:rsidR="009E6B60" w:rsidRDefault="009E6B60" w:rsidP="009E6B60">
      <w:pPr>
        <w:rPr>
          <w:b/>
          <w:sz w:val="40"/>
          <w:szCs w:val="40"/>
          <w:lang w:val="en-US"/>
        </w:rPr>
      </w:pPr>
    </w:p>
    <w:p w:rsidR="009E6B60" w:rsidRDefault="009E6B60" w:rsidP="009E6B6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Вывод программы</w:t>
      </w:r>
      <w:r>
        <w:rPr>
          <w:b/>
          <w:sz w:val="40"/>
          <w:szCs w:val="40"/>
          <w:lang w:val="en-US"/>
        </w:rPr>
        <w:t>:</w:t>
      </w:r>
    </w:p>
    <w:p w:rsidR="009E6B60" w:rsidRDefault="001E5C9C" w:rsidP="009E6B6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0425" cy="35934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1-19 в 12.08.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9C" w:rsidRPr="00E3426C" w:rsidRDefault="001E5C9C" w:rsidP="009E6B6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0425" cy="4658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01-19 в 12.07.5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60" w:rsidRPr="009E6B60" w:rsidRDefault="009E6B60" w:rsidP="009E6B60">
      <w:pPr>
        <w:rPr>
          <w:b/>
          <w:sz w:val="40"/>
          <w:szCs w:val="40"/>
        </w:rPr>
      </w:pPr>
    </w:p>
    <w:sectPr w:rsidR="009E6B60" w:rsidRPr="009E6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486" w:rsidRDefault="002A6486" w:rsidP="00AA30AC">
      <w:pPr>
        <w:spacing w:after="0" w:line="240" w:lineRule="auto"/>
      </w:pPr>
      <w:r>
        <w:separator/>
      </w:r>
    </w:p>
  </w:endnote>
  <w:endnote w:type="continuationSeparator" w:id="0">
    <w:p w:rsidR="002A6486" w:rsidRDefault="002A6486" w:rsidP="00AA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486" w:rsidRDefault="002A6486" w:rsidP="00AA30AC">
      <w:pPr>
        <w:spacing w:after="0" w:line="240" w:lineRule="auto"/>
      </w:pPr>
      <w:r>
        <w:separator/>
      </w:r>
    </w:p>
  </w:footnote>
  <w:footnote w:type="continuationSeparator" w:id="0">
    <w:p w:rsidR="002A6486" w:rsidRDefault="002A6486" w:rsidP="00AA3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180"/>
    <w:multiLevelType w:val="multilevel"/>
    <w:tmpl w:val="614E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4485E"/>
    <w:multiLevelType w:val="hybridMultilevel"/>
    <w:tmpl w:val="388CC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0672A"/>
    <w:multiLevelType w:val="multilevel"/>
    <w:tmpl w:val="2ADA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0643D"/>
    <w:multiLevelType w:val="hybridMultilevel"/>
    <w:tmpl w:val="A89876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4E2148"/>
    <w:multiLevelType w:val="hybridMultilevel"/>
    <w:tmpl w:val="AF2E20F0"/>
    <w:lvl w:ilvl="0" w:tplc="A506766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C6A79"/>
    <w:multiLevelType w:val="hybridMultilevel"/>
    <w:tmpl w:val="F5A07D1C"/>
    <w:lvl w:ilvl="0" w:tplc="D67E4B1E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834BA"/>
    <w:multiLevelType w:val="hybridMultilevel"/>
    <w:tmpl w:val="15AE2C3E"/>
    <w:lvl w:ilvl="0" w:tplc="F26EF9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A1EB6"/>
    <w:multiLevelType w:val="hybridMultilevel"/>
    <w:tmpl w:val="3AF096C2"/>
    <w:lvl w:ilvl="0" w:tplc="98C66E6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D2601"/>
    <w:multiLevelType w:val="hybridMultilevel"/>
    <w:tmpl w:val="040A46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FD079E"/>
    <w:multiLevelType w:val="hybridMultilevel"/>
    <w:tmpl w:val="97923B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6A50F8"/>
    <w:multiLevelType w:val="multilevel"/>
    <w:tmpl w:val="0DB2A8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AC03B0"/>
    <w:multiLevelType w:val="multilevel"/>
    <w:tmpl w:val="6FC8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CB180F"/>
    <w:multiLevelType w:val="hybridMultilevel"/>
    <w:tmpl w:val="398E7E52"/>
    <w:lvl w:ilvl="0" w:tplc="D67E4B1E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F5AEA"/>
    <w:multiLevelType w:val="hybridMultilevel"/>
    <w:tmpl w:val="26749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D4F2B"/>
    <w:multiLevelType w:val="hybridMultilevel"/>
    <w:tmpl w:val="3238DAC4"/>
    <w:lvl w:ilvl="0" w:tplc="47029F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97666"/>
    <w:multiLevelType w:val="multilevel"/>
    <w:tmpl w:val="FF98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F27691"/>
    <w:multiLevelType w:val="multilevel"/>
    <w:tmpl w:val="F02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8"/>
  </w:num>
  <w:num w:numId="5">
    <w:abstractNumId w:val="9"/>
  </w:num>
  <w:num w:numId="6">
    <w:abstractNumId w:val="16"/>
  </w:num>
  <w:num w:numId="7">
    <w:abstractNumId w:val="2"/>
  </w:num>
  <w:num w:numId="8">
    <w:abstractNumId w:val="14"/>
  </w:num>
  <w:num w:numId="9">
    <w:abstractNumId w:val="15"/>
  </w:num>
  <w:num w:numId="10">
    <w:abstractNumId w:val="6"/>
  </w:num>
  <w:num w:numId="11">
    <w:abstractNumId w:val="3"/>
  </w:num>
  <w:num w:numId="12">
    <w:abstractNumId w:val="0"/>
  </w:num>
  <w:num w:numId="13">
    <w:abstractNumId w:val="1"/>
  </w:num>
  <w:num w:numId="14">
    <w:abstractNumId w:val="7"/>
  </w:num>
  <w:num w:numId="15">
    <w:abstractNumId w:val="10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9C"/>
    <w:rsid w:val="00015E51"/>
    <w:rsid w:val="00020128"/>
    <w:rsid w:val="00020265"/>
    <w:rsid w:val="00025139"/>
    <w:rsid w:val="00027697"/>
    <w:rsid w:val="00047C5B"/>
    <w:rsid w:val="00054729"/>
    <w:rsid w:val="00056625"/>
    <w:rsid w:val="0006133B"/>
    <w:rsid w:val="000625F2"/>
    <w:rsid w:val="00075D17"/>
    <w:rsid w:val="000A6E87"/>
    <w:rsid w:val="000C3FF6"/>
    <w:rsid w:val="00101C30"/>
    <w:rsid w:val="00102C16"/>
    <w:rsid w:val="001057E0"/>
    <w:rsid w:val="001066AC"/>
    <w:rsid w:val="001308ED"/>
    <w:rsid w:val="001565C1"/>
    <w:rsid w:val="0015701E"/>
    <w:rsid w:val="0016284F"/>
    <w:rsid w:val="00171CF9"/>
    <w:rsid w:val="00197233"/>
    <w:rsid w:val="001E5C9C"/>
    <w:rsid w:val="001F290D"/>
    <w:rsid w:val="001F58ED"/>
    <w:rsid w:val="00213001"/>
    <w:rsid w:val="00262839"/>
    <w:rsid w:val="0028530F"/>
    <w:rsid w:val="00297EAF"/>
    <w:rsid w:val="002A3473"/>
    <w:rsid w:val="002A6486"/>
    <w:rsid w:val="002A7731"/>
    <w:rsid w:val="002C0D95"/>
    <w:rsid w:val="002E3A58"/>
    <w:rsid w:val="00332375"/>
    <w:rsid w:val="00345FB3"/>
    <w:rsid w:val="003517AC"/>
    <w:rsid w:val="00380DF8"/>
    <w:rsid w:val="00384AD1"/>
    <w:rsid w:val="0039588D"/>
    <w:rsid w:val="003963CD"/>
    <w:rsid w:val="003D72F3"/>
    <w:rsid w:val="003E1EDC"/>
    <w:rsid w:val="003E540A"/>
    <w:rsid w:val="003E7870"/>
    <w:rsid w:val="0040295C"/>
    <w:rsid w:val="004062B6"/>
    <w:rsid w:val="00421C9D"/>
    <w:rsid w:val="0043516C"/>
    <w:rsid w:val="004360D2"/>
    <w:rsid w:val="00437698"/>
    <w:rsid w:val="00443C15"/>
    <w:rsid w:val="00443C9C"/>
    <w:rsid w:val="004669A1"/>
    <w:rsid w:val="00471975"/>
    <w:rsid w:val="004B5EEB"/>
    <w:rsid w:val="004F483A"/>
    <w:rsid w:val="004F69AC"/>
    <w:rsid w:val="0051003F"/>
    <w:rsid w:val="0052658C"/>
    <w:rsid w:val="00527EF7"/>
    <w:rsid w:val="005421C5"/>
    <w:rsid w:val="00562596"/>
    <w:rsid w:val="005854C5"/>
    <w:rsid w:val="005970B1"/>
    <w:rsid w:val="005A0BC2"/>
    <w:rsid w:val="005B529A"/>
    <w:rsid w:val="005D3976"/>
    <w:rsid w:val="005E40E2"/>
    <w:rsid w:val="006100FE"/>
    <w:rsid w:val="0064637F"/>
    <w:rsid w:val="0066594A"/>
    <w:rsid w:val="00667296"/>
    <w:rsid w:val="006807B6"/>
    <w:rsid w:val="00681FC9"/>
    <w:rsid w:val="00692329"/>
    <w:rsid w:val="006B0F17"/>
    <w:rsid w:val="006B2659"/>
    <w:rsid w:val="006B4296"/>
    <w:rsid w:val="006B52DF"/>
    <w:rsid w:val="006C02E1"/>
    <w:rsid w:val="006C2214"/>
    <w:rsid w:val="006D042B"/>
    <w:rsid w:val="006D42BD"/>
    <w:rsid w:val="006F5385"/>
    <w:rsid w:val="007152D8"/>
    <w:rsid w:val="00760F1E"/>
    <w:rsid w:val="007701B8"/>
    <w:rsid w:val="007815CC"/>
    <w:rsid w:val="007E1DB7"/>
    <w:rsid w:val="007E691A"/>
    <w:rsid w:val="007F4D34"/>
    <w:rsid w:val="00805061"/>
    <w:rsid w:val="0082577B"/>
    <w:rsid w:val="008262FB"/>
    <w:rsid w:val="0082756B"/>
    <w:rsid w:val="00845F94"/>
    <w:rsid w:val="0086689D"/>
    <w:rsid w:val="008A217C"/>
    <w:rsid w:val="008C1F37"/>
    <w:rsid w:val="008E7FCF"/>
    <w:rsid w:val="008F0AF4"/>
    <w:rsid w:val="008F46B3"/>
    <w:rsid w:val="0094610A"/>
    <w:rsid w:val="00947385"/>
    <w:rsid w:val="009531AD"/>
    <w:rsid w:val="00980555"/>
    <w:rsid w:val="00992F93"/>
    <w:rsid w:val="009A75D3"/>
    <w:rsid w:val="009C23A2"/>
    <w:rsid w:val="009E6B60"/>
    <w:rsid w:val="00A138D9"/>
    <w:rsid w:val="00A25FC3"/>
    <w:rsid w:val="00A27822"/>
    <w:rsid w:val="00A315F8"/>
    <w:rsid w:val="00A3422E"/>
    <w:rsid w:val="00A61376"/>
    <w:rsid w:val="00A72C43"/>
    <w:rsid w:val="00A90316"/>
    <w:rsid w:val="00A94C14"/>
    <w:rsid w:val="00AA2010"/>
    <w:rsid w:val="00AA30AC"/>
    <w:rsid w:val="00AC4F77"/>
    <w:rsid w:val="00AC6E75"/>
    <w:rsid w:val="00AD300A"/>
    <w:rsid w:val="00AF06FC"/>
    <w:rsid w:val="00B00972"/>
    <w:rsid w:val="00B128F4"/>
    <w:rsid w:val="00B54E03"/>
    <w:rsid w:val="00BB79CC"/>
    <w:rsid w:val="00BC6388"/>
    <w:rsid w:val="00BF564D"/>
    <w:rsid w:val="00C17166"/>
    <w:rsid w:val="00C20848"/>
    <w:rsid w:val="00C3551A"/>
    <w:rsid w:val="00C37E69"/>
    <w:rsid w:val="00C4132A"/>
    <w:rsid w:val="00C55277"/>
    <w:rsid w:val="00C553E6"/>
    <w:rsid w:val="00C66AF3"/>
    <w:rsid w:val="00C71C43"/>
    <w:rsid w:val="00C744CE"/>
    <w:rsid w:val="00C81E05"/>
    <w:rsid w:val="00C95746"/>
    <w:rsid w:val="00C96560"/>
    <w:rsid w:val="00CD02E9"/>
    <w:rsid w:val="00CD7C8B"/>
    <w:rsid w:val="00CE04F1"/>
    <w:rsid w:val="00CF1F6E"/>
    <w:rsid w:val="00CF7CFB"/>
    <w:rsid w:val="00D03252"/>
    <w:rsid w:val="00D04559"/>
    <w:rsid w:val="00D17C62"/>
    <w:rsid w:val="00D20235"/>
    <w:rsid w:val="00D20CDB"/>
    <w:rsid w:val="00D33DD2"/>
    <w:rsid w:val="00D45B51"/>
    <w:rsid w:val="00D46C93"/>
    <w:rsid w:val="00D72FB1"/>
    <w:rsid w:val="00DA617D"/>
    <w:rsid w:val="00DC65E5"/>
    <w:rsid w:val="00DD120A"/>
    <w:rsid w:val="00DD504D"/>
    <w:rsid w:val="00E030E2"/>
    <w:rsid w:val="00E3426C"/>
    <w:rsid w:val="00E35B07"/>
    <w:rsid w:val="00E4494D"/>
    <w:rsid w:val="00E45501"/>
    <w:rsid w:val="00E53FB7"/>
    <w:rsid w:val="00E54F0C"/>
    <w:rsid w:val="00E6104F"/>
    <w:rsid w:val="00E717C0"/>
    <w:rsid w:val="00E727AA"/>
    <w:rsid w:val="00E73ED7"/>
    <w:rsid w:val="00E766EE"/>
    <w:rsid w:val="00E81201"/>
    <w:rsid w:val="00E90295"/>
    <w:rsid w:val="00E92CAA"/>
    <w:rsid w:val="00EA07F8"/>
    <w:rsid w:val="00EA0FF8"/>
    <w:rsid w:val="00EF305A"/>
    <w:rsid w:val="00F00F23"/>
    <w:rsid w:val="00F16F57"/>
    <w:rsid w:val="00F2262A"/>
    <w:rsid w:val="00F35C01"/>
    <w:rsid w:val="00F36C99"/>
    <w:rsid w:val="00F43148"/>
    <w:rsid w:val="00F54B5B"/>
    <w:rsid w:val="00F623AE"/>
    <w:rsid w:val="00F710B5"/>
    <w:rsid w:val="00FA2E22"/>
    <w:rsid w:val="00FB61D5"/>
    <w:rsid w:val="00FD0972"/>
    <w:rsid w:val="00FD2AB2"/>
    <w:rsid w:val="00FF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9270"/>
  <w15:chartTrackingRefBased/>
  <w15:docId w15:val="{B2326B9E-66AC-3E45-B333-FE694167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D1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B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870"/>
    <w:pPr>
      <w:ind w:left="720"/>
      <w:contextualSpacing/>
    </w:pPr>
  </w:style>
  <w:style w:type="paragraph" w:customStyle="1" w:styleId="Default">
    <w:name w:val="Default"/>
    <w:rsid w:val="009531AD"/>
    <w:pPr>
      <w:suppressAutoHyphens/>
      <w:autoSpaceDE w:val="0"/>
      <w:spacing w:after="0" w:line="240" w:lineRule="auto"/>
    </w:pPr>
    <w:rPr>
      <w:rFonts w:eastAsia="Times New Roman"/>
      <w:color w:val="000000"/>
      <w:lang w:eastAsia="zh-CN"/>
    </w:rPr>
  </w:style>
  <w:style w:type="paragraph" w:styleId="a4">
    <w:name w:val="Normal (Web)"/>
    <w:basedOn w:val="a"/>
    <w:uiPriority w:val="99"/>
    <w:unhideWhenUsed/>
    <w:rsid w:val="0005472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1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AA3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30AC"/>
  </w:style>
  <w:style w:type="paragraph" w:styleId="a7">
    <w:name w:val="footer"/>
    <w:basedOn w:val="a"/>
    <w:link w:val="a8"/>
    <w:uiPriority w:val="99"/>
    <w:unhideWhenUsed/>
    <w:rsid w:val="00AA3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30AC"/>
  </w:style>
  <w:style w:type="character" w:customStyle="1" w:styleId="apple-converted-space">
    <w:name w:val="apple-converted-space"/>
    <w:basedOn w:val="a0"/>
    <w:rsid w:val="006100FE"/>
  </w:style>
  <w:style w:type="paragraph" w:customStyle="1" w:styleId="bodytext">
    <w:name w:val="bodytext"/>
    <w:basedOn w:val="a"/>
    <w:rsid w:val="005421C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bold">
    <w:name w:val="bold"/>
    <w:basedOn w:val="a0"/>
    <w:rsid w:val="005421C5"/>
  </w:style>
  <w:style w:type="paragraph" w:customStyle="1" w:styleId="indent">
    <w:name w:val="indent"/>
    <w:basedOn w:val="a"/>
    <w:rsid w:val="005421C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E6B6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9">
    <w:name w:val="Hyperlink"/>
    <w:basedOn w:val="a0"/>
    <w:uiPriority w:val="99"/>
    <w:semiHidden/>
    <w:unhideWhenUsed/>
    <w:rsid w:val="009E6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1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1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5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0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3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6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1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7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3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5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7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1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2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bc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__main__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yformat.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piridon/Downloads/&#1048;&#1059;5-53%20&#1046;&#1080;&#1076;&#1082;&#1086;&#1074;%20&#1051;&#1072;&#1073;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ИУ5-53 Жидков Лаб2.dotx</Template>
  <TotalTime>4</TotalTime>
  <Pages>7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Спиридон Кокозов</dc:creator>
  <cp:keywords/>
  <dc:description/>
  <cp:lastModifiedBy>Спиридон Кокозов</cp:lastModifiedBy>
  <cp:revision>1</cp:revision>
  <dcterms:created xsi:type="dcterms:W3CDTF">2021-01-19T09:05:00Z</dcterms:created>
  <dcterms:modified xsi:type="dcterms:W3CDTF">2021-01-19T09:13:00Z</dcterms:modified>
</cp:coreProperties>
</file>